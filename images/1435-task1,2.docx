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6D9EF" w14:textId="77777777" w:rsidR="00C66861" w:rsidRDefault="00C66861" w:rsidP="00C66861">
      <w:pPr>
        <w:pStyle w:val="Title"/>
        <w:jc w:val="center"/>
        <w:rPr>
          <w:rStyle w:val="BookTitle"/>
          <w:b w:val="0"/>
          <w:i w:val="0"/>
          <w:sz w:val="96"/>
          <w:szCs w:val="96"/>
        </w:rPr>
      </w:pPr>
    </w:p>
    <w:p w14:paraId="14D37F4B" w14:textId="77777777" w:rsidR="00C66861" w:rsidRDefault="00C66861" w:rsidP="00C66861">
      <w:pPr>
        <w:pStyle w:val="Title"/>
        <w:jc w:val="center"/>
        <w:rPr>
          <w:rStyle w:val="BookTitle"/>
          <w:b w:val="0"/>
          <w:i w:val="0"/>
          <w:sz w:val="96"/>
          <w:szCs w:val="96"/>
        </w:rPr>
      </w:pPr>
    </w:p>
    <w:p w14:paraId="10C70F14" w14:textId="77777777" w:rsidR="00C66861" w:rsidRPr="001A2FC2" w:rsidRDefault="001A2FC2" w:rsidP="001A2FC2">
      <w:pPr>
        <w:jc w:val="center"/>
        <w:rPr>
          <w:rStyle w:val="BookTitle"/>
          <w:b w:val="0"/>
          <w:i w:val="0"/>
        </w:rPr>
      </w:pPr>
      <w:r>
        <w:rPr>
          <w:rStyle w:val="BookTitle"/>
          <w:b w:val="0"/>
          <w:i w:val="0"/>
        </w:rPr>
        <w:t>&lt;Document Title&gt;</w:t>
      </w:r>
    </w:p>
    <w:p w14:paraId="3F9A39E6" w14:textId="77777777" w:rsidR="00C66861" w:rsidRDefault="00C66861" w:rsidP="001A2FC2">
      <w:pPr>
        <w:jc w:val="center"/>
      </w:pPr>
      <w:r>
        <w:t>&lt;</w:t>
      </w:r>
      <w:r w:rsidR="001A2FC2">
        <w:t>Your Name</w:t>
      </w:r>
      <w:r>
        <w:t>&gt;</w:t>
      </w:r>
    </w:p>
    <w:p w14:paraId="1AABF8E9" w14:textId="77777777" w:rsidR="00C66861" w:rsidRDefault="00C66861" w:rsidP="001A2FC2">
      <w:pPr>
        <w:jc w:val="center"/>
      </w:pPr>
      <w:r>
        <w:t>&lt;</w:t>
      </w:r>
      <w:r w:rsidR="001A2FC2">
        <w:t>Student ID</w:t>
      </w:r>
      <w:r>
        <w:t>&gt;</w:t>
      </w:r>
    </w:p>
    <w:p w14:paraId="5278B9A4" w14:textId="77777777" w:rsidR="00C66861" w:rsidRDefault="00C66861" w:rsidP="001A2FC2">
      <w:pPr>
        <w:jc w:val="center"/>
      </w:pPr>
      <w:r>
        <w:t>&lt;</w:t>
      </w:r>
      <w:r w:rsidR="001A2FC2">
        <w:t>Course Code</w:t>
      </w:r>
      <w:r>
        <w:t>&gt;</w:t>
      </w:r>
    </w:p>
    <w:p w14:paraId="7C76AEDA" w14:textId="77777777" w:rsidR="00C66861" w:rsidRDefault="00C66861" w:rsidP="001A2FC2">
      <w:pPr>
        <w:jc w:val="center"/>
      </w:pPr>
      <w:r>
        <w:t>&lt;</w:t>
      </w:r>
      <w:r w:rsidR="001A2FC2">
        <w:t>Professor Name</w:t>
      </w:r>
      <w:r>
        <w:t>&gt;</w:t>
      </w:r>
    </w:p>
    <w:p w14:paraId="701EDF12" w14:textId="77777777" w:rsidR="001A2FC2" w:rsidRPr="00C66861" w:rsidRDefault="001A2FC2" w:rsidP="001A2FC2">
      <w:pPr>
        <w:jc w:val="center"/>
      </w:pPr>
      <w:r>
        <w:t>&lt;Due Date&gt;</w:t>
      </w:r>
    </w:p>
    <w:p w14:paraId="6B60BBBC" w14:textId="77777777" w:rsidR="00C66861" w:rsidRDefault="00C66861">
      <w:pPr>
        <w:spacing w:line="276" w:lineRule="auto"/>
      </w:pPr>
      <w:r>
        <w:br w:type="page"/>
      </w:r>
    </w:p>
    <w:p w14:paraId="790F016C" w14:textId="77777777" w:rsidR="00C66861" w:rsidRDefault="00C66861">
      <w:pPr>
        <w:spacing w:line="276" w:lineRule="auto"/>
        <w:rPr>
          <w:rFonts w:asciiTheme="majorHAnsi" w:eastAsiaTheme="majorEastAsia" w:hAnsiTheme="majorHAnsi" w:cstheme="majorBidi"/>
          <w:spacing w:val="-10"/>
          <w:kern w:val="28"/>
          <w:sz w:val="56"/>
          <w:szCs w:val="56"/>
        </w:rPr>
      </w:pPr>
    </w:p>
    <w:bookmarkStart w:id="0" w:name="_Toc48746339" w:displacedByCustomXml="next"/>
    <w:sdt>
      <w:sdtPr>
        <w:rPr>
          <w:rFonts w:ascii="Arial" w:eastAsia="Times New Roman" w:hAnsi="Arial" w:cs="Times New Roman"/>
          <w:b w:val="0"/>
          <w:bCs/>
          <w:color w:val="auto"/>
          <w:sz w:val="20"/>
          <w:szCs w:val="24"/>
        </w:rPr>
        <w:id w:val="-238936104"/>
        <w:docPartObj>
          <w:docPartGallery w:val="Table of Contents"/>
          <w:docPartUnique/>
        </w:docPartObj>
      </w:sdtPr>
      <w:sdtEndPr>
        <w:rPr>
          <w:rFonts w:asciiTheme="minorHAnsi" w:hAnsiTheme="minorHAnsi"/>
          <w:bCs w:val="0"/>
          <w:noProof/>
          <w:sz w:val="24"/>
        </w:rPr>
      </w:sdtEndPr>
      <w:sdtContent>
        <w:p w14:paraId="4FB67C40" w14:textId="77777777" w:rsidR="0082782C" w:rsidRDefault="0082782C" w:rsidP="00120CD5">
          <w:pPr>
            <w:pStyle w:val="Heading1"/>
          </w:pPr>
          <w:r>
            <w:t>Table of Contents</w:t>
          </w:r>
          <w:bookmarkEnd w:id="0"/>
        </w:p>
        <w:p w14:paraId="26C9925F" w14:textId="77777777" w:rsidR="00120CD5" w:rsidRDefault="0082782C">
          <w:pPr>
            <w:pStyle w:val="TOC1"/>
            <w:tabs>
              <w:tab w:val="right" w:leader="dot" w:pos="9350"/>
            </w:tabs>
            <w:rPr>
              <w:rFonts w:eastAsiaTheme="minorEastAsia" w:cstheme="minorBidi"/>
              <w:b w:val="0"/>
              <w:bCs w:val="0"/>
              <w:noProof/>
              <w:lang w:eastAsia="zh-CN"/>
            </w:rPr>
          </w:pPr>
          <w:r>
            <w:rPr>
              <w:b w:val="0"/>
              <w:bCs w:val="0"/>
            </w:rPr>
            <w:fldChar w:fldCharType="begin"/>
          </w:r>
          <w:r>
            <w:instrText xml:space="preserve"> TOC \o "1-3" \h \z \u </w:instrText>
          </w:r>
          <w:r>
            <w:rPr>
              <w:b w:val="0"/>
              <w:bCs w:val="0"/>
            </w:rPr>
            <w:fldChar w:fldCharType="separate"/>
          </w:r>
          <w:hyperlink w:anchor="_Toc48746339" w:history="1">
            <w:r w:rsidR="00120CD5" w:rsidRPr="00A22504">
              <w:rPr>
                <w:rStyle w:val="Hyperlink"/>
                <w:noProof/>
              </w:rPr>
              <w:t>Table of Contents</w:t>
            </w:r>
            <w:r w:rsidR="00120CD5">
              <w:rPr>
                <w:noProof/>
                <w:webHidden/>
              </w:rPr>
              <w:tab/>
            </w:r>
            <w:r w:rsidR="00120CD5">
              <w:rPr>
                <w:noProof/>
                <w:webHidden/>
              </w:rPr>
              <w:fldChar w:fldCharType="begin"/>
            </w:r>
            <w:r w:rsidR="00120CD5">
              <w:rPr>
                <w:noProof/>
                <w:webHidden/>
              </w:rPr>
              <w:instrText xml:space="preserve"> PAGEREF _Toc48746339 \h </w:instrText>
            </w:r>
            <w:r w:rsidR="00120CD5">
              <w:rPr>
                <w:noProof/>
                <w:webHidden/>
              </w:rPr>
            </w:r>
            <w:r w:rsidR="00120CD5">
              <w:rPr>
                <w:noProof/>
                <w:webHidden/>
              </w:rPr>
              <w:fldChar w:fldCharType="separate"/>
            </w:r>
            <w:r w:rsidR="00AD3B52">
              <w:rPr>
                <w:noProof/>
                <w:webHidden/>
              </w:rPr>
              <w:t>2</w:t>
            </w:r>
            <w:r w:rsidR="00120CD5">
              <w:rPr>
                <w:noProof/>
                <w:webHidden/>
              </w:rPr>
              <w:fldChar w:fldCharType="end"/>
            </w:r>
          </w:hyperlink>
        </w:p>
        <w:p w14:paraId="1E01084D" w14:textId="77777777" w:rsidR="00120CD5" w:rsidRDefault="00846912">
          <w:pPr>
            <w:pStyle w:val="TOC1"/>
            <w:tabs>
              <w:tab w:val="right" w:leader="dot" w:pos="9350"/>
            </w:tabs>
            <w:rPr>
              <w:rFonts w:eastAsiaTheme="minorEastAsia" w:cstheme="minorBidi"/>
              <w:b w:val="0"/>
              <w:bCs w:val="0"/>
              <w:noProof/>
              <w:lang w:eastAsia="zh-CN"/>
            </w:rPr>
          </w:pPr>
          <w:hyperlink w:anchor="_Toc48746340" w:history="1">
            <w:r w:rsidR="00120CD5" w:rsidRPr="00A22504">
              <w:rPr>
                <w:rStyle w:val="Hyperlink"/>
                <w:noProof/>
              </w:rPr>
              <w:t>Lab &lt;n&gt; - &lt;Lab Name&gt;</w:t>
            </w:r>
            <w:r w:rsidR="00120CD5">
              <w:rPr>
                <w:noProof/>
                <w:webHidden/>
              </w:rPr>
              <w:tab/>
            </w:r>
            <w:r w:rsidR="00120CD5">
              <w:rPr>
                <w:noProof/>
                <w:webHidden/>
              </w:rPr>
              <w:fldChar w:fldCharType="begin"/>
            </w:r>
            <w:r w:rsidR="00120CD5">
              <w:rPr>
                <w:noProof/>
                <w:webHidden/>
              </w:rPr>
              <w:instrText xml:space="preserve"> PAGEREF _Toc48746340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8A837E2" w14:textId="77777777" w:rsidR="00120CD5" w:rsidRDefault="00846912">
          <w:pPr>
            <w:pStyle w:val="TOC1"/>
            <w:tabs>
              <w:tab w:val="right" w:leader="dot" w:pos="9350"/>
            </w:tabs>
            <w:rPr>
              <w:rFonts w:eastAsiaTheme="minorEastAsia" w:cstheme="minorBidi"/>
              <w:b w:val="0"/>
              <w:bCs w:val="0"/>
              <w:noProof/>
              <w:lang w:eastAsia="zh-CN"/>
            </w:rPr>
          </w:pPr>
          <w:hyperlink w:anchor="_Toc48746341" w:history="1">
            <w:r w:rsidR="00120CD5" w:rsidRPr="00A22504">
              <w:rPr>
                <w:rStyle w:val="Hyperlink"/>
                <w:noProof/>
              </w:rPr>
              <w:t>Part &lt;n&gt;</w:t>
            </w:r>
            <w:r w:rsidR="00120CD5">
              <w:rPr>
                <w:noProof/>
                <w:webHidden/>
              </w:rPr>
              <w:tab/>
            </w:r>
            <w:r w:rsidR="00120CD5">
              <w:rPr>
                <w:noProof/>
                <w:webHidden/>
              </w:rPr>
              <w:fldChar w:fldCharType="begin"/>
            </w:r>
            <w:r w:rsidR="00120CD5">
              <w:rPr>
                <w:noProof/>
                <w:webHidden/>
              </w:rPr>
              <w:instrText xml:space="preserve"> PAGEREF _Toc48746341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58749EA2" w14:textId="77777777" w:rsidR="00120CD5" w:rsidRDefault="00846912">
          <w:pPr>
            <w:pStyle w:val="TOC2"/>
            <w:tabs>
              <w:tab w:val="right" w:leader="dot" w:pos="9350"/>
            </w:tabs>
            <w:rPr>
              <w:rFonts w:eastAsiaTheme="minorEastAsia" w:cstheme="minorBidi"/>
              <w:b w:val="0"/>
              <w:bCs w:val="0"/>
              <w:noProof/>
              <w:sz w:val="24"/>
              <w:szCs w:val="24"/>
              <w:lang w:eastAsia="zh-CN"/>
            </w:rPr>
          </w:pPr>
          <w:hyperlink w:anchor="_Toc48746342" w:history="1">
            <w:r w:rsidR="00120CD5" w:rsidRPr="00A22504">
              <w:rPr>
                <w:rStyle w:val="Hyperlink"/>
                <w:noProof/>
              </w:rPr>
              <w:t>Description</w:t>
            </w:r>
            <w:r w:rsidR="00120CD5">
              <w:rPr>
                <w:noProof/>
                <w:webHidden/>
              </w:rPr>
              <w:tab/>
            </w:r>
            <w:r w:rsidR="00120CD5">
              <w:rPr>
                <w:noProof/>
                <w:webHidden/>
              </w:rPr>
              <w:fldChar w:fldCharType="begin"/>
            </w:r>
            <w:r w:rsidR="00120CD5">
              <w:rPr>
                <w:noProof/>
                <w:webHidden/>
              </w:rPr>
              <w:instrText xml:space="preserve"> PAGEREF _Toc48746342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0CF69C46" w14:textId="77777777" w:rsidR="00120CD5" w:rsidRDefault="00846912">
          <w:pPr>
            <w:pStyle w:val="TOC2"/>
            <w:tabs>
              <w:tab w:val="right" w:leader="dot" w:pos="9350"/>
            </w:tabs>
            <w:rPr>
              <w:rFonts w:eastAsiaTheme="minorEastAsia" w:cstheme="minorBidi"/>
              <w:b w:val="0"/>
              <w:bCs w:val="0"/>
              <w:noProof/>
              <w:sz w:val="24"/>
              <w:szCs w:val="24"/>
              <w:lang w:eastAsia="zh-CN"/>
            </w:rPr>
          </w:pPr>
          <w:hyperlink w:anchor="_Toc48746343" w:history="1">
            <w:r w:rsidR="00120CD5" w:rsidRPr="00A22504">
              <w:rPr>
                <w:rStyle w:val="Hyperlink"/>
                <w:noProof/>
              </w:rPr>
              <w:t>Preparation</w:t>
            </w:r>
            <w:r w:rsidR="00120CD5">
              <w:rPr>
                <w:noProof/>
                <w:webHidden/>
              </w:rPr>
              <w:tab/>
            </w:r>
            <w:r w:rsidR="00120CD5">
              <w:rPr>
                <w:noProof/>
                <w:webHidden/>
              </w:rPr>
              <w:fldChar w:fldCharType="begin"/>
            </w:r>
            <w:r w:rsidR="00120CD5">
              <w:rPr>
                <w:noProof/>
                <w:webHidden/>
              </w:rPr>
              <w:instrText xml:space="preserve"> PAGEREF _Toc48746343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6BD5E0B9" w14:textId="77777777" w:rsidR="00120CD5" w:rsidRDefault="00846912">
          <w:pPr>
            <w:pStyle w:val="TOC2"/>
            <w:tabs>
              <w:tab w:val="right" w:leader="dot" w:pos="9350"/>
            </w:tabs>
            <w:rPr>
              <w:rFonts w:eastAsiaTheme="minorEastAsia" w:cstheme="minorBidi"/>
              <w:b w:val="0"/>
              <w:bCs w:val="0"/>
              <w:noProof/>
              <w:sz w:val="24"/>
              <w:szCs w:val="24"/>
              <w:lang w:eastAsia="zh-CN"/>
            </w:rPr>
          </w:pPr>
          <w:hyperlink w:anchor="_Toc48746344" w:history="1">
            <w:r w:rsidR="00120CD5" w:rsidRPr="00A22504">
              <w:rPr>
                <w:rStyle w:val="Hyperlink"/>
                <w:noProof/>
              </w:rPr>
              <w:t>Observations</w:t>
            </w:r>
            <w:r w:rsidR="00120CD5">
              <w:rPr>
                <w:noProof/>
                <w:webHidden/>
              </w:rPr>
              <w:tab/>
            </w:r>
            <w:r w:rsidR="00120CD5">
              <w:rPr>
                <w:noProof/>
                <w:webHidden/>
              </w:rPr>
              <w:fldChar w:fldCharType="begin"/>
            </w:r>
            <w:r w:rsidR="00120CD5">
              <w:rPr>
                <w:noProof/>
                <w:webHidden/>
              </w:rPr>
              <w:instrText xml:space="preserve"> PAGEREF _Toc48746344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071B1B5C" w14:textId="77777777" w:rsidR="00120CD5" w:rsidRDefault="00846912">
          <w:pPr>
            <w:pStyle w:val="TOC2"/>
            <w:tabs>
              <w:tab w:val="right" w:leader="dot" w:pos="9350"/>
            </w:tabs>
            <w:rPr>
              <w:rFonts w:eastAsiaTheme="minorEastAsia" w:cstheme="minorBidi"/>
              <w:b w:val="0"/>
              <w:bCs w:val="0"/>
              <w:noProof/>
              <w:sz w:val="24"/>
              <w:szCs w:val="24"/>
              <w:lang w:eastAsia="zh-CN"/>
            </w:rPr>
          </w:pPr>
          <w:hyperlink w:anchor="_Toc48746345" w:history="1">
            <w:r w:rsidR="00120CD5" w:rsidRPr="00A22504">
              <w:rPr>
                <w:rStyle w:val="Hyperlink"/>
                <w:noProof/>
              </w:rPr>
              <w:t>Screenshots</w:t>
            </w:r>
            <w:r w:rsidR="00120CD5">
              <w:rPr>
                <w:noProof/>
                <w:webHidden/>
              </w:rPr>
              <w:tab/>
            </w:r>
            <w:r w:rsidR="00120CD5">
              <w:rPr>
                <w:noProof/>
                <w:webHidden/>
              </w:rPr>
              <w:fldChar w:fldCharType="begin"/>
            </w:r>
            <w:r w:rsidR="00120CD5">
              <w:rPr>
                <w:noProof/>
                <w:webHidden/>
              </w:rPr>
              <w:instrText xml:space="preserve"> PAGEREF _Toc48746345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35F55F88" w14:textId="77777777" w:rsidR="00120CD5" w:rsidRDefault="00846912">
          <w:pPr>
            <w:pStyle w:val="TOC2"/>
            <w:tabs>
              <w:tab w:val="right" w:leader="dot" w:pos="9350"/>
            </w:tabs>
            <w:rPr>
              <w:rFonts w:eastAsiaTheme="minorEastAsia" w:cstheme="minorBidi"/>
              <w:b w:val="0"/>
              <w:bCs w:val="0"/>
              <w:noProof/>
              <w:sz w:val="24"/>
              <w:szCs w:val="24"/>
              <w:lang w:eastAsia="zh-CN"/>
            </w:rPr>
          </w:pPr>
          <w:hyperlink w:anchor="_Toc48746346" w:history="1">
            <w:r w:rsidR="00120CD5" w:rsidRPr="00A22504">
              <w:rPr>
                <w:rStyle w:val="Hyperlink"/>
                <w:noProof/>
              </w:rPr>
              <w:t>Reflection</w:t>
            </w:r>
            <w:r w:rsidR="00120CD5">
              <w:rPr>
                <w:noProof/>
                <w:webHidden/>
              </w:rPr>
              <w:tab/>
            </w:r>
            <w:r w:rsidR="00120CD5">
              <w:rPr>
                <w:noProof/>
                <w:webHidden/>
              </w:rPr>
              <w:fldChar w:fldCharType="begin"/>
            </w:r>
            <w:r w:rsidR="00120CD5">
              <w:rPr>
                <w:noProof/>
                <w:webHidden/>
              </w:rPr>
              <w:instrText xml:space="preserve"> PAGEREF _Toc48746346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215EA658" w14:textId="77777777" w:rsidR="00120CD5" w:rsidRDefault="00846912">
          <w:pPr>
            <w:pStyle w:val="TOC1"/>
            <w:tabs>
              <w:tab w:val="right" w:leader="dot" w:pos="9350"/>
            </w:tabs>
            <w:rPr>
              <w:rFonts w:eastAsiaTheme="minorEastAsia" w:cstheme="minorBidi"/>
              <w:b w:val="0"/>
              <w:bCs w:val="0"/>
              <w:noProof/>
              <w:lang w:eastAsia="zh-CN"/>
            </w:rPr>
          </w:pPr>
          <w:hyperlink w:anchor="_Toc48746347" w:history="1">
            <w:r w:rsidR="00120CD5" w:rsidRPr="00A22504">
              <w:rPr>
                <w:rStyle w:val="Hyperlink"/>
                <w:noProof/>
              </w:rPr>
              <w:t>References</w:t>
            </w:r>
            <w:r w:rsidR="00120CD5">
              <w:rPr>
                <w:noProof/>
                <w:webHidden/>
              </w:rPr>
              <w:tab/>
            </w:r>
            <w:r w:rsidR="00120CD5">
              <w:rPr>
                <w:noProof/>
                <w:webHidden/>
              </w:rPr>
              <w:fldChar w:fldCharType="begin"/>
            </w:r>
            <w:r w:rsidR="00120CD5">
              <w:rPr>
                <w:noProof/>
                <w:webHidden/>
              </w:rPr>
              <w:instrText xml:space="preserve"> PAGEREF _Toc48746347 \h </w:instrText>
            </w:r>
            <w:r w:rsidR="00120CD5">
              <w:rPr>
                <w:noProof/>
                <w:webHidden/>
              </w:rPr>
            </w:r>
            <w:r w:rsidR="00120CD5">
              <w:rPr>
                <w:noProof/>
                <w:webHidden/>
              </w:rPr>
              <w:fldChar w:fldCharType="separate"/>
            </w:r>
            <w:r w:rsidR="00AD3B52">
              <w:rPr>
                <w:noProof/>
                <w:webHidden/>
              </w:rPr>
              <w:t>3</w:t>
            </w:r>
            <w:r w:rsidR="00120CD5">
              <w:rPr>
                <w:noProof/>
                <w:webHidden/>
              </w:rPr>
              <w:fldChar w:fldCharType="end"/>
            </w:r>
          </w:hyperlink>
        </w:p>
        <w:p w14:paraId="472051D0" w14:textId="77777777" w:rsidR="0082782C" w:rsidRDefault="0082782C">
          <w:r>
            <w:rPr>
              <w:b/>
              <w:bCs/>
              <w:noProof/>
            </w:rPr>
            <w:fldChar w:fldCharType="end"/>
          </w:r>
        </w:p>
      </w:sdtContent>
    </w:sdt>
    <w:p w14:paraId="3DEF7C38" w14:textId="77777777" w:rsidR="0082782C" w:rsidRDefault="0082782C">
      <w:pPr>
        <w:spacing w:line="276" w:lineRule="auto"/>
      </w:pPr>
      <w:r>
        <w:br w:type="page"/>
      </w:r>
    </w:p>
    <w:p w14:paraId="277D3A26" w14:textId="77777777" w:rsidR="00C66861" w:rsidRDefault="00C66861">
      <w:pPr>
        <w:spacing w:line="276" w:lineRule="auto"/>
        <w:rPr>
          <w:rFonts w:asciiTheme="majorHAnsi" w:eastAsiaTheme="majorEastAsia" w:hAnsiTheme="majorHAnsi" w:cstheme="majorBidi"/>
          <w:color w:val="365F91" w:themeColor="accent1" w:themeShade="BF"/>
          <w:sz w:val="32"/>
          <w:szCs w:val="32"/>
        </w:rPr>
      </w:pPr>
    </w:p>
    <w:p w14:paraId="0A2C9A6D" w14:textId="77777777" w:rsidR="00C66861" w:rsidRPr="00120CD5" w:rsidRDefault="00C66861" w:rsidP="00120CD5">
      <w:pPr>
        <w:pStyle w:val="Heading1"/>
      </w:pPr>
      <w:bookmarkStart w:id="1" w:name="_Toc48746340"/>
      <w:r w:rsidRPr="00120CD5">
        <w:t>Lab &lt;n&gt; - &lt;Lab Name&gt;</w:t>
      </w:r>
      <w:bookmarkEnd w:id="1"/>
    </w:p>
    <w:p w14:paraId="6C2CFA2C" w14:textId="77CE158B" w:rsidR="008F2855" w:rsidRDefault="00BC6357" w:rsidP="00A06047">
      <w:pPr>
        <w:pStyle w:val="Heading1"/>
      </w:pPr>
      <w:bookmarkStart w:id="2" w:name="_Toc48746341"/>
      <w:r>
        <w:t>Task</w:t>
      </w:r>
      <w:r w:rsidR="00C66861">
        <w:t xml:space="preserve"> </w:t>
      </w:r>
      <w:r w:rsidR="00120CD5">
        <w:t>&lt;</w:t>
      </w:r>
      <w:r>
        <w:t>1</w:t>
      </w:r>
      <w:r w:rsidR="00120CD5">
        <w:t>&gt;</w:t>
      </w:r>
      <w:bookmarkEnd w:id="2"/>
    </w:p>
    <w:p w14:paraId="14865B21" w14:textId="77777777" w:rsidR="00D300DD" w:rsidRDefault="00D300DD" w:rsidP="00D300DD">
      <w:pPr>
        <w:pStyle w:val="Heading2"/>
      </w:pPr>
      <w:bookmarkStart w:id="3" w:name="_Toc48746342"/>
      <w:r>
        <w:t>Description</w:t>
      </w:r>
      <w:bookmarkEnd w:id="3"/>
    </w:p>
    <w:p w14:paraId="6689F652" w14:textId="14870466" w:rsidR="00BC6357" w:rsidRPr="00BC6357" w:rsidRDefault="00BC6357" w:rsidP="00BC6357">
      <w:r w:rsidRPr="00BC6357">
        <w:t>The network topology project entails creating and deploying a fiber-optic network that connects two buildings to form an organization's network infrastructure. The business headquarters and engineering/test departments, each with distinct departments and network needs, are located on the organization's main campus.</w:t>
      </w:r>
    </w:p>
    <w:p w14:paraId="444FF848" w14:textId="77777777" w:rsidR="00342C26" w:rsidRDefault="00342C26" w:rsidP="00133588">
      <w:pPr>
        <w:pStyle w:val="Heading2"/>
      </w:pPr>
      <w:bookmarkStart w:id="4" w:name="_Toc48746343"/>
      <w:r>
        <w:t>Preparation</w:t>
      </w:r>
      <w:bookmarkEnd w:id="4"/>
    </w:p>
    <w:p w14:paraId="583CB751" w14:textId="77777777" w:rsidR="00BC6357" w:rsidRDefault="00BC6357" w:rsidP="00BC6357">
      <w:r>
        <w:t>VLAN Definition: List the names of the VLANs and their functions for each department in the two buildings.</w:t>
      </w:r>
    </w:p>
    <w:p w14:paraId="2C5192A4" w14:textId="77777777" w:rsidR="00BC6357" w:rsidRDefault="00BC6357" w:rsidP="00BC6357">
      <w:r>
        <w:t>Inter-VLAN Routing: Set up routing to facilitate departmental communication inside the same structure.</w:t>
      </w:r>
    </w:p>
    <w:p w14:paraId="50736CDA" w14:textId="77777777" w:rsidR="00BC6357" w:rsidRDefault="00BC6357" w:rsidP="00BC6357">
      <w:r>
        <w:t>Use access control lists, or ACLs, to manage departmental traffic flow and maintain security.</w:t>
      </w:r>
    </w:p>
    <w:p w14:paraId="7723C7C6" w14:textId="77777777" w:rsidR="00BC6357" w:rsidRDefault="00BC6357" w:rsidP="00BC6357">
      <w:r>
        <w:t>DHCP Setup: To enable dynamic IP addressing, set up DHCP servers for every VLAN.</w:t>
      </w:r>
    </w:p>
    <w:p w14:paraId="65EBA915" w14:textId="32B3FC4E" w:rsidR="00BC6357" w:rsidRDefault="00BC6357" w:rsidP="00BC6357">
      <w:r>
        <w:t>Quality of Service (QoS): Set up policies to provide priority to traffic related to important applications.</w:t>
      </w:r>
    </w:p>
    <w:p w14:paraId="528088A9" w14:textId="77777777" w:rsidR="00BC6357" w:rsidRDefault="00BC6357" w:rsidP="00BC6357">
      <w:r>
        <w:t>Use the Spanning Tree Protocol (STP) to maintain redundancy and stop network loops.</w:t>
      </w:r>
    </w:p>
    <w:p w14:paraId="28078CC5" w14:textId="77777777" w:rsidR="00BC6357" w:rsidRDefault="00BC6357" w:rsidP="00BC6357">
      <w:r>
        <w:t xml:space="preserve">Wireless Networks: Configure </w:t>
      </w:r>
      <w:proofErr w:type="spellStart"/>
      <w:r>
        <w:t>WiFi</w:t>
      </w:r>
      <w:proofErr w:type="spellEnd"/>
      <w:r>
        <w:t xml:space="preserve"> networks for visitors and employees that are appropriately secured.</w:t>
      </w:r>
    </w:p>
    <w:p w14:paraId="44B01F15" w14:textId="77777777" w:rsidR="00BC6357" w:rsidRDefault="00BC6357" w:rsidP="00BC6357">
      <w:r>
        <w:t>Network Address Translation (NAT): To access the internet, set up NAT on the router.</w:t>
      </w:r>
    </w:p>
    <w:p w14:paraId="33A54757" w14:textId="77777777" w:rsidR="00BC6357" w:rsidRDefault="00BC6357" w:rsidP="00BC6357">
      <w:r>
        <w:t>VLAN Tagging: For VLAN segmentation, apply VLAN tagging to switch ports.</w:t>
      </w:r>
    </w:p>
    <w:p w14:paraId="1620C007" w14:textId="66AE9EDB" w:rsidR="00BC6357" w:rsidRPr="00BC6357" w:rsidRDefault="00BC6357" w:rsidP="00BC6357">
      <w:r>
        <w:t>Testing: To guarantee appropriate functioning and connection, carry out thorough testing.</w:t>
      </w:r>
    </w:p>
    <w:p w14:paraId="2719E297" w14:textId="77777777" w:rsidR="0002496E" w:rsidRDefault="00133588" w:rsidP="009F6E35">
      <w:pPr>
        <w:pStyle w:val="Heading2"/>
        <w:rPr>
          <w:rStyle w:val="fieldlabel"/>
          <w:rFonts w:asciiTheme="minorHAnsi" w:hAnsiTheme="minorHAnsi"/>
          <w:color w:val="000000" w:themeColor="text1"/>
          <w:sz w:val="24"/>
        </w:rPr>
      </w:pPr>
      <w:bookmarkStart w:id="5" w:name="_Toc48746344"/>
      <w:r w:rsidRPr="009F6E35">
        <w:rPr>
          <w:rStyle w:val="fieldlabel"/>
          <w:rFonts w:asciiTheme="minorHAnsi" w:hAnsiTheme="minorHAnsi"/>
          <w:color w:val="000000" w:themeColor="text1"/>
          <w:sz w:val="24"/>
        </w:rPr>
        <w:t>Observations</w:t>
      </w:r>
      <w:bookmarkEnd w:id="5"/>
    </w:p>
    <w:p w14:paraId="60039999" w14:textId="77777777" w:rsidR="00BC6357" w:rsidRDefault="00BC6357" w:rsidP="00BC6357">
      <w:r>
        <w:t>For logical segmentation, VLANs need to be appropriately designed and linked to the departments for which they are intended.</w:t>
      </w:r>
    </w:p>
    <w:p w14:paraId="05285E99" w14:textId="77777777" w:rsidR="00BC6357" w:rsidRDefault="00BC6357" w:rsidP="00BC6357">
      <w:r>
        <w:t xml:space="preserve">While preserving security, inter-VLAN routing </w:t>
      </w:r>
      <w:proofErr w:type="gramStart"/>
      <w:r>
        <w:t>need</w:t>
      </w:r>
      <w:proofErr w:type="gramEnd"/>
      <w:r>
        <w:t xml:space="preserve"> to enable easy departmental collaboration.</w:t>
      </w:r>
    </w:p>
    <w:p w14:paraId="78C1C927" w14:textId="77777777" w:rsidR="00BC6357" w:rsidRDefault="00BC6357" w:rsidP="00BC6357">
      <w:r>
        <w:t xml:space="preserve">It is important to properly establish ACLs </w:t>
      </w:r>
      <w:proofErr w:type="gramStart"/>
      <w:r>
        <w:t>in order to</w:t>
      </w:r>
      <w:proofErr w:type="gramEnd"/>
      <w:r>
        <w:t xml:space="preserve"> manage traffic flow and prevent unwanted access.</w:t>
      </w:r>
    </w:p>
    <w:p w14:paraId="3D4ED880" w14:textId="77777777" w:rsidR="00BC6357" w:rsidRDefault="00BC6357" w:rsidP="00BC6357">
      <w:r>
        <w:lastRenderedPageBreak/>
        <w:t>Within each VLAN, IP addresses should be assigned appropriately by DHCP servers.</w:t>
      </w:r>
    </w:p>
    <w:p w14:paraId="14D47FBE" w14:textId="77777777" w:rsidR="00BC6357" w:rsidRDefault="00BC6357" w:rsidP="00BC6357">
      <w:r>
        <w:t>To guarantee optimal performance, QoS regulations should provide priority to traffic related to key applications.</w:t>
      </w:r>
    </w:p>
    <w:p w14:paraId="6594D001" w14:textId="37355C50" w:rsidR="00BC6357" w:rsidRDefault="00BC6357" w:rsidP="00BC6357">
      <w:r>
        <w:t>STP is supposed to keep the network stable and avoid loops.</w:t>
      </w:r>
    </w:p>
    <w:p w14:paraId="7C6D3F52" w14:textId="77777777" w:rsidR="00BC6357" w:rsidRDefault="00BC6357" w:rsidP="00BC6357">
      <w:r>
        <w:t>Secure configuration of wireless networks is necessary to thwart unwanted access.</w:t>
      </w:r>
    </w:p>
    <w:p w14:paraId="0623378F" w14:textId="77777777" w:rsidR="00BC6357" w:rsidRDefault="00BC6357" w:rsidP="00BC6357">
      <w:r>
        <w:t>Internal devices should be able to access the internet via the ISP connection thanks to NAT.</w:t>
      </w:r>
    </w:p>
    <w:p w14:paraId="10172BB7" w14:textId="77777777" w:rsidR="00BC6357" w:rsidRDefault="00BC6357" w:rsidP="00BC6357">
      <w:proofErr w:type="gramStart"/>
      <w:r>
        <w:t>In order to</w:t>
      </w:r>
      <w:proofErr w:type="gramEnd"/>
      <w:r>
        <w:t xml:space="preserve"> guarantee appropriate routing and traffic separation, VLAN tagging must be applied appropriately.</w:t>
      </w:r>
    </w:p>
    <w:p w14:paraId="05673F83" w14:textId="63F4B8E3" w:rsidR="00BC6357" w:rsidRPr="00BC6357" w:rsidRDefault="00BC6357" w:rsidP="00BC6357">
      <w:r>
        <w:t>The complete network infrastructure's connection and operation should be confirmed through testing.</w:t>
      </w:r>
    </w:p>
    <w:p w14:paraId="35228A19" w14:textId="77777777" w:rsidR="00A06047" w:rsidRPr="00A06047" w:rsidRDefault="00DD6F81" w:rsidP="009F6E35">
      <w:pPr>
        <w:pStyle w:val="Heading2"/>
        <w:rPr>
          <w:rStyle w:val="fieldlabel"/>
          <w:rFonts w:asciiTheme="majorHAnsi" w:hAnsiTheme="majorHAnsi"/>
          <w:color w:val="365F91" w:themeColor="accent1" w:themeShade="BF"/>
          <w:sz w:val="26"/>
        </w:rPr>
      </w:pPr>
      <w:bookmarkStart w:id="6" w:name="_Toc48746346"/>
      <w:r w:rsidRPr="009F6E35">
        <w:rPr>
          <w:rStyle w:val="fieldlabel"/>
          <w:rFonts w:asciiTheme="minorHAnsi" w:hAnsiTheme="minorHAnsi"/>
          <w:color w:val="000000" w:themeColor="text1"/>
          <w:sz w:val="24"/>
        </w:rPr>
        <w:t>Reflection</w:t>
      </w:r>
      <w:bookmarkEnd w:id="6"/>
    </w:p>
    <w:p w14:paraId="6489B644" w14:textId="7208A7FF" w:rsidR="00B42118" w:rsidRDefault="00BC6357" w:rsidP="001F7ADD">
      <w:r w:rsidRPr="00BC6357">
        <w:t>This organization's network topology design and implementation was a difficult but worthwhile experience that greatly improved my knowledge of and proficiency with network architecture. Every step of the project—from creating VLANs and setting up inter-VLAN routing to putting access control lists (ACLs) into place, setting up DHCP, establishing Quality of Service (QoS) policies, configuring wireless networks, implementing NAT, tagging VLANs, and conducting extensive testing—contributed to a comprehensive understanding of network design and management. This project was a crucial networking learning experience because of the careful planning and execution needed to satisfy the unique needs of each department while maintaining overall network efficiency and security. These efforts also yielded insightful knowledge about the deployment of network infrastructure in the real world.</w:t>
      </w:r>
    </w:p>
    <w:p w14:paraId="3AE63463" w14:textId="77777777" w:rsidR="00B12D07" w:rsidRDefault="00B12D07" w:rsidP="001F7ADD"/>
    <w:p w14:paraId="635248D1" w14:textId="77777777" w:rsidR="00B12D07" w:rsidRDefault="00B12D07" w:rsidP="001F7ADD"/>
    <w:p w14:paraId="4FFD2087" w14:textId="77777777" w:rsidR="00B12D07" w:rsidRDefault="00B12D07" w:rsidP="00B12D07">
      <w:pPr>
        <w:pStyle w:val="Heading1"/>
      </w:pPr>
      <w:r>
        <w:t>task &lt;2&gt;</w:t>
      </w:r>
    </w:p>
    <w:p w14:paraId="3CD5CD29" w14:textId="77777777" w:rsidR="00B12D07" w:rsidRDefault="00B12D07" w:rsidP="00B12D07">
      <w:pPr>
        <w:pStyle w:val="Heading2"/>
      </w:pPr>
      <w:r>
        <w:t>Description</w:t>
      </w:r>
    </w:p>
    <w:p w14:paraId="712C69DF" w14:textId="77777777" w:rsidR="00B12D07" w:rsidRPr="00CB481B" w:rsidRDefault="00B12D07" w:rsidP="00B12D07">
      <w:r w:rsidRPr="00CB481B">
        <w:t xml:space="preserve">The assignment involves setting up a company's main office and engineering/testing building's network topology in Packet Tracer. Routers (2911), switches (2960 for access, 3650 for distribution), and a few PCs as endpoints must be configured. Certain guidelines should be adhered to, such as having different switches for data centers, bonded channels for connections, and a router connected to the distribution switch of the main office for internet access. It's about ensuring that everything is correctly </w:t>
      </w:r>
      <w:proofErr w:type="gramStart"/>
      <w:r w:rsidRPr="00CB481B">
        <w:t>linked</w:t>
      </w:r>
      <w:proofErr w:type="gramEnd"/>
      <w:r w:rsidRPr="00CB481B">
        <w:t xml:space="preserve"> and functions as required for the network configuration.</w:t>
      </w:r>
    </w:p>
    <w:p w14:paraId="4FE670E5" w14:textId="77777777" w:rsidR="00B12D07" w:rsidRDefault="00B12D07" w:rsidP="00B12D07">
      <w:pPr>
        <w:pStyle w:val="Heading2"/>
      </w:pPr>
      <w:r>
        <w:lastRenderedPageBreak/>
        <w:t>Preparation</w:t>
      </w:r>
    </w:p>
    <w:p w14:paraId="5685D5C9" w14:textId="77777777" w:rsidR="00B12D07" w:rsidRDefault="00B12D07" w:rsidP="00B12D07">
      <w:r>
        <w:t>Compile the necessary network elements in Packet Tracer: generic PCs, edge/access switches (2960), distribution switches (3650), and 2911 routers.</w:t>
      </w:r>
    </w:p>
    <w:p w14:paraId="67675CA1" w14:textId="77777777" w:rsidR="00B12D07" w:rsidRDefault="00B12D07" w:rsidP="00B12D07">
      <w:r>
        <w:t xml:space="preserve">Arrange the topology's configuration, </w:t>
      </w:r>
      <w:proofErr w:type="gramStart"/>
      <w:r>
        <w:t>taking into account</w:t>
      </w:r>
      <w:proofErr w:type="gramEnd"/>
      <w:r>
        <w:t xml:space="preserve"> the specifications, including the quantity and positioning of switches, routers, and endpoints.</w:t>
      </w:r>
    </w:p>
    <w:p w14:paraId="035979D0" w14:textId="77777777" w:rsidR="00B12D07" w:rsidRDefault="00B12D07" w:rsidP="00B12D07">
      <w:r>
        <w:t>Observe the naming guidelines for network devices, making sure that the final four digits of the Condor ID come after the first four characters.</w:t>
      </w:r>
    </w:p>
    <w:p w14:paraId="1AA2D491" w14:textId="77777777" w:rsidR="00B12D07" w:rsidRDefault="00B12D07" w:rsidP="00B12D07">
      <w:r>
        <w:t>Set up bonded channel connections between distribution switches and edge switches, as well as between edge switches.</w:t>
      </w:r>
    </w:p>
    <w:p w14:paraId="73C17466" w14:textId="77777777" w:rsidR="00B12D07" w:rsidRPr="00CB481B" w:rsidRDefault="00B12D07" w:rsidP="00B12D07">
      <w:r>
        <w:t>Assemble links between switches and routers in accordance with the topology specifications; don't forget to connect to the ISP router to get internet access.</w:t>
      </w:r>
    </w:p>
    <w:p w14:paraId="5F9B4FF5" w14:textId="77777777" w:rsidR="00B12D07" w:rsidRDefault="00B12D07" w:rsidP="00B12D07">
      <w:pPr>
        <w:pStyle w:val="Heading2"/>
        <w:rPr>
          <w:rStyle w:val="fieldlabel"/>
          <w:rFonts w:asciiTheme="minorHAnsi" w:hAnsiTheme="minorHAnsi"/>
          <w:color w:val="000000" w:themeColor="text1"/>
          <w:sz w:val="24"/>
        </w:rPr>
      </w:pPr>
      <w:r w:rsidRPr="009F6E35">
        <w:rPr>
          <w:rStyle w:val="fieldlabel"/>
          <w:rFonts w:asciiTheme="minorHAnsi" w:hAnsiTheme="minorHAnsi"/>
          <w:color w:val="000000" w:themeColor="text1"/>
          <w:sz w:val="24"/>
        </w:rPr>
        <w:t>Observations</w:t>
      </w:r>
    </w:p>
    <w:p w14:paraId="64576137" w14:textId="77777777" w:rsidR="00B12D07" w:rsidRDefault="00B12D07" w:rsidP="00B12D07">
      <w:r>
        <w:t>Check that the names of all network devices accurately reflect the naming scheme based on the Condor ID.</w:t>
      </w:r>
    </w:p>
    <w:p w14:paraId="07395473" w14:textId="77777777" w:rsidR="00B12D07" w:rsidRDefault="00B12D07" w:rsidP="00B12D07">
      <w:r>
        <w:t>Verify that link aggregation and redundancy are configured correctly for bonded channel connections.</w:t>
      </w:r>
    </w:p>
    <w:p w14:paraId="3D696E9C" w14:textId="77777777" w:rsidR="00B12D07" w:rsidRDefault="00B12D07" w:rsidP="00B12D07">
      <w:r>
        <w:t>Verify that the devices are connected to each other and that the edge switches are connected to the appropriate distribution switches and routers in the correct ways.</w:t>
      </w:r>
    </w:p>
    <w:p w14:paraId="10C51E4E" w14:textId="77777777" w:rsidR="00B12D07" w:rsidRDefault="00B12D07" w:rsidP="00B12D07">
      <w:r>
        <w:t>Verify that the distribution switch in the headquarters building is linked to the router that offers internet connection.</w:t>
      </w:r>
    </w:p>
    <w:p w14:paraId="752862AF" w14:textId="77777777" w:rsidR="00B12D07" w:rsidRPr="00CB481B" w:rsidRDefault="00B12D07" w:rsidP="00B12D07">
      <w:r>
        <w:t>To make sure that traffic flows appropriately in accordance with the topology design, test device connection and communication.</w:t>
      </w:r>
    </w:p>
    <w:p w14:paraId="295ED74D" w14:textId="77777777" w:rsidR="00B12D07" w:rsidRDefault="00B12D07" w:rsidP="00B12D07">
      <w:pPr>
        <w:pStyle w:val="Heading2"/>
        <w:rPr>
          <w:rStyle w:val="fieldlabel"/>
          <w:rFonts w:asciiTheme="minorHAnsi" w:hAnsiTheme="minorHAnsi"/>
          <w:color w:val="000000" w:themeColor="text1"/>
          <w:sz w:val="24"/>
        </w:rPr>
      </w:pPr>
      <w:bookmarkStart w:id="7" w:name="_Toc48746345"/>
      <w:r w:rsidRPr="009F6E35">
        <w:rPr>
          <w:rStyle w:val="fieldlabel"/>
          <w:rFonts w:asciiTheme="minorHAnsi" w:hAnsiTheme="minorHAnsi"/>
          <w:color w:val="000000" w:themeColor="text1"/>
          <w:sz w:val="24"/>
        </w:rPr>
        <w:lastRenderedPageBreak/>
        <w:t>Screenshots</w:t>
      </w:r>
      <w:bookmarkEnd w:id="7"/>
    </w:p>
    <w:p w14:paraId="3676650A" w14:textId="77777777" w:rsidR="00B12D07" w:rsidRPr="00CB481B" w:rsidRDefault="00B12D07" w:rsidP="00B12D07">
      <w:r>
        <w:rPr>
          <w:noProof/>
        </w:rPr>
        <w:drawing>
          <wp:inline distT="0" distB="0" distL="0" distR="0" wp14:anchorId="50746FFC" wp14:editId="1DF8FF73">
            <wp:extent cx="5943600" cy="3343275"/>
            <wp:effectExtent l="0" t="0" r="0" b="9525"/>
            <wp:docPr id="540350621" name="Picture 1" descr="A computer screen shot of a computer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350621" name="Picture 1" descr="A computer screen shot of a computer screen"/>
                    <pic:cNvPicPr/>
                  </pic:nvPicPr>
                  <pic:blipFill>
                    <a:blip r:embed="rId11"/>
                    <a:stretch>
                      <a:fillRect/>
                    </a:stretch>
                  </pic:blipFill>
                  <pic:spPr>
                    <a:xfrm>
                      <a:off x="0" y="0"/>
                      <a:ext cx="5943600" cy="3343275"/>
                    </a:xfrm>
                    <a:prstGeom prst="rect">
                      <a:avLst/>
                    </a:prstGeom>
                  </pic:spPr>
                </pic:pic>
              </a:graphicData>
            </a:graphic>
          </wp:inline>
        </w:drawing>
      </w:r>
    </w:p>
    <w:p w14:paraId="770EEFB8" w14:textId="77777777" w:rsidR="00B12D07" w:rsidRPr="00A06047" w:rsidRDefault="00B12D07" w:rsidP="00B12D07">
      <w:pPr>
        <w:pStyle w:val="Heading2"/>
        <w:rPr>
          <w:rStyle w:val="fieldlabel"/>
          <w:rFonts w:asciiTheme="majorHAnsi" w:hAnsiTheme="majorHAnsi"/>
          <w:color w:val="365F91" w:themeColor="accent1" w:themeShade="BF"/>
          <w:sz w:val="26"/>
        </w:rPr>
      </w:pPr>
      <w:r w:rsidRPr="009F6E35">
        <w:rPr>
          <w:rStyle w:val="fieldlabel"/>
          <w:rFonts w:asciiTheme="minorHAnsi" w:hAnsiTheme="minorHAnsi"/>
          <w:color w:val="000000" w:themeColor="text1"/>
          <w:sz w:val="24"/>
        </w:rPr>
        <w:t>Reflection</w:t>
      </w:r>
    </w:p>
    <w:p w14:paraId="130F63CD" w14:textId="77777777" w:rsidR="00B12D07" w:rsidRPr="001F7ADD" w:rsidRDefault="00B12D07" w:rsidP="00B12D07">
      <w:r w:rsidRPr="00CB481B">
        <w:t>Creating the network topology in Packet Tracer gave me first-hand experience converting the specifications for network architecture into a workable implementation. A crucial component of the endeavor was setting up bonded channel connections and adhering to the naming guidelines, highlighting how crucial precise device naming and network connectivity are. The method demonstrated the complexities of network design, such as appropriate device location, connection planning, and functionality and reliability testing. Overall, utilizing simulation tools like Packet Tracer to design and build network topologies improved my abilities.</w:t>
      </w:r>
    </w:p>
    <w:p w14:paraId="7B4638C7" w14:textId="77777777" w:rsidR="00B12D07" w:rsidRPr="001F7ADD" w:rsidRDefault="00B12D07" w:rsidP="001F7ADD"/>
    <w:sectPr w:rsidR="00B12D07" w:rsidRPr="001F7ADD" w:rsidSect="001A2FC2">
      <w:headerReference w:type="default" r:id="rId12"/>
      <w:foot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4A4E14" w14:textId="77777777" w:rsidR="00BC6357" w:rsidRDefault="00BC6357" w:rsidP="008E4C28">
      <w:r>
        <w:separator/>
      </w:r>
    </w:p>
  </w:endnote>
  <w:endnote w:type="continuationSeparator" w:id="0">
    <w:p w14:paraId="06DB0C97" w14:textId="77777777" w:rsidR="00BC6357" w:rsidRDefault="00BC6357" w:rsidP="008E4C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76EB17" w14:textId="77777777" w:rsidR="00F313ED" w:rsidRPr="005321E6" w:rsidRDefault="00F313ED" w:rsidP="00F63F63">
    <w:pPr>
      <w:pStyle w:val="Footer"/>
      <w:tabs>
        <w:tab w:val="clear" w:pos="9360"/>
        <w:tab w:val="right" w:pos="10800"/>
      </w:tabs>
      <w:rPr>
        <w:rFonts w:asciiTheme="majorHAnsi" w:hAnsi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6E2C28" w14:textId="77777777" w:rsidR="00BC6357" w:rsidRDefault="00BC6357" w:rsidP="008E4C28">
      <w:r>
        <w:separator/>
      </w:r>
    </w:p>
  </w:footnote>
  <w:footnote w:type="continuationSeparator" w:id="0">
    <w:p w14:paraId="327C03A5" w14:textId="77777777" w:rsidR="00BC6357" w:rsidRDefault="00BC6357" w:rsidP="008E4C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99973" w14:textId="77777777" w:rsidR="001A2FC2" w:rsidRPr="001A2FC2" w:rsidRDefault="001A2FC2" w:rsidP="001A2FC2">
    <w:pPr>
      <w:pStyle w:val="Footer"/>
      <w:tabs>
        <w:tab w:val="clear" w:pos="9360"/>
        <w:tab w:val="right" w:pos="10800"/>
      </w:tabs>
    </w:pPr>
    <w:r w:rsidRPr="001A2FC2">
      <w:t>&lt;Document Title&gt;</w:t>
    </w:r>
    <w:r w:rsidRPr="001A2FC2">
      <w:tab/>
    </w:r>
    <w:r w:rsidRPr="001A2FC2">
      <w:tab/>
      <w:t xml:space="preserve"> </w:t>
    </w:r>
    <w:r w:rsidRPr="001A2FC2">
      <w:fldChar w:fldCharType="begin"/>
    </w:r>
    <w:r w:rsidRPr="001A2FC2">
      <w:instrText xml:space="preserve"> PAGE   \* MERGEFORMAT </w:instrText>
    </w:r>
    <w:r w:rsidRPr="001A2FC2">
      <w:fldChar w:fldCharType="separate"/>
    </w:r>
    <w:r w:rsidRPr="001A2FC2">
      <w:rPr>
        <w:noProof/>
      </w:rPr>
      <w:t>1</w:t>
    </w:r>
    <w:r w:rsidRPr="001A2FC2">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34328" w14:textId="77777777" w:rsidR="001A2FC2" w:rsidRPr="001A2FC2" w:rsidRDefault="001A2FC2" w:rsidP="001A2FC2">
    <w:pPr>
      <w:pStyle w:val="Footer"/>
      <w:tabs>
        <w:tab w:val="clear" w:pos="9360"/>
        <w:tab w:val="right" w:pos="10800"/>
      </w:tabs>
      <w:rPr>
        <w:rFonts w:cstheme="minorHAnsi"/>
      </w:rPr>
    </w:pPr>
    <w:r w:rsidRPr="001A2FC2">
      <w:rPr>
        <w:rFonts w:cstheme="minorHAnsi"/>
      </w:rPr>
      <w:t>&lt;Document Title&gt;</w:t>
    </w:r>
    <w:r w:rsidRPr="001A2FC2">
      <w:rPr>
        <w:rFonts w:cstheme="minorHAnsi"/>
      </w:rPr>
      <w:tab/>
    </w:r>
    <w:r w:rsidRPr="001A2FC2">
      <w:rPr>
        <w:rFonts w:cstheme="minorHAnsi"/>
      </w:rPr>
      <w:tab/>
      <w:t xml:space="preserve"> </w:t>
    </w:r>
    <w:r w:rsidRPr="001A2FC2">
      <w:rPr>
        <w:rFonts w:cstheme="minorHAnsi"/>
      </w:rPr>
      <w:fldChar w:fldCharType="begin"/>
    </w:r>
    <w:r w:rsidRPr="001A2FC2">
      <w:rPr>
        <w:rFonts w:cstheme="minorHAnsi"/>
      </w:rPr>
      <w:instrText xml:space="preserve"> PAGE   \* MERGEFORMAT </w:instrText>
    </w:r>
    <w:r w:rsidRPr="001A2FC2">
      <w:rPr>
        <w:rFonts w:cstheme="minorHAnsi"/>
      </w:rPr>
      <w:fldChar w:fldCharType="separate"/>
    </w:r>
    <w:r w:rsidRPr="001A2FC2">
      <w:rPr>
        <w:rFonts w:cstheme="minorHAnsi"/>
      </w:rPr>
      <w:t>2</w:t>
    </w:r>
    <w:r w:rsidRPr="001A2FC2">
      <w:rPr>
        <w:rFonts w:cstheme="minorHAnsi"/>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6442D3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0929AC"/>
    <w:multiLevelType w:val="hybridMultilevel"/>
    <w:tmpl w:val="4CB8A1D0"/>
    <w:lvl w:ilvl="0" w:tplc="541E684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9139C"/>
    <w:multiLevelType w:val="hybridMultilevel"/>
    <w:tmpl w:val="1772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30FF1"/>
    <w:multiLevelType w:val="hybridMultilevel"/>
    <w:tmpl w:val="6C06B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9140AE"/>
    <w:multiLevelType w:val="hybridMultilevel"/>
    <w:tmpl w:val="26E80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9269FC"/>
    <w:multiLevelType w:val="hybridMultilevel"/>
    <w:tmpl w:val="206EA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379494">
    <w:abstractNumId w:val="3"/>
  </w:num>
  <w:num w:numId="2" w16cid:durableId="1766030224">
    <w:abstractNumId w:val="5"/>
  </w:num>
  <w:num w:numId="3" w16cid:durableId="1091895653">
    <w:abstractNumId w:val="1"/>
  </w:num>
  <w:num w:numId="4" w16cid:durableId="287512939">
    <w:abstractNumId w:val="0"/>
  </w:num>
  <w:num w:numId="5" w16cid:durableId="1674841201">
    <w:abstractNumId w:val="2"/>
  </w:num>
  <w:num w:numId="6" w16cid:durableId="974264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attachedTemplate r:id="rId1"/>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357"/>
    <w:rsid w:val="00000AE0"/>
    <w:rsid w:val="00000C48"/>
    <w:rsid w:val="000079FB"/>
    <w:rsid w:val="000143D2"/>
    <w:rsid w:val="0002496E"/>
    <w:rsid w:val="00027AEF"/>
    <w:rsid w:val="00031FB2"/>
    <w:rsid w:val="000325A8"/>
    <w:rsid w:val="00034005"/>
    <w:rsid w:val="00037A54"/>
    <w:rsid w:val="00040699"/>
    <w:rsid w:val="00065CFA"/>
    <w:rsid w:val="00086503"/>
    <w:rsid w:val="00087153"/>
    <w:rsid w:val="000875C1"/>
    <w:rsid w:val="00090300"/>
    <w:rsid w:val="000A12E6"/>
    <w:rsid w:val="000A6323"/>
    <w:rsid w:val="000B275B"/>
    <w:rsid w:val="000C6960"/>
    <w:rsid w:val="000E106D"/>
    <w:rsid w:val="000F0D54"/>
    <w:rsid w:val="000F5B90"/>
    <w:rsid w:val="0011300B"/>
    <w:rsid w:val="001151AB"/>
    <w:rsid w:val="001209CC"/>
    <w:rsid w:val="00120CD5"/>
    <w:rsid w:val="0012213B"/>
    <w:rsid w:val="00123258"/>
    <w:rsid w:val="00132024"/>
    <w:rsid w:val="00133588"/>
    <w:rsid w:val="00140545"/>
    <w:rsid w:val="00141D96"/>
    <w:rsid w:val="001421F0"/>
    <w:rsid w:val="00144A9C"/>
    <w:rsid w:val="0016009E"/>
    <w:rsid w:val="0016293F"/>
    <w:rsid w:val="001669E6"/>
    <w:rsid w:val="001812B6"/>
    <w:rsid w:val="001973D8"/>
    <w:rsid w:val="001A2FC2"/>
    <w:rsid w:val="001A5357"/>
    <w:rsid w:val="001A683D"/>
    <w:rsid w:val="001D095D"/>
    <w:rsid w:val="001D1CBF"/>
    <w:rsid w:val="001D7949"/>
    <w:rsid w:val="001E04D9"/>
    <w:rsid w:val="001E6D21"/>
    <w:rsid w:val="001F7ADD"/>
    <w:rsid w:val="00211157"/>
    <w:rsid w:val="0023058F"/>
    <w:rsid w:val="002366AB"/>
    <w:rsid w:val="00236A37"/>
    <w:rsid w:val="00244A13"/>
    <w:rsid w:val="0025145F"/>
    <w:rsid w:val="002655E2"/>
    <w:rsid w:val="002729BA"/>
    <w:rsid w:val="00273D8B"/>
    <w:rsid w:val="00275E4D"/>
    <w:rsid w:val="002766F5"/>
    <w:rsid w:val="0027689D"/>
    <w:rsid w:val="00281B31"/>
    <w:rsid w:val="00285C47"/>
    <w:rsid w:val="00295E12"/>
    <w:rsid w:val="002968CF"/>
    <w:rsid w:val="002A33C5"/>
    <w:rsid w:val="002A3B6C"/>
    <w:rsid w:val="002B2F2B"/>
    <w:rsid w:val="002B39C7"/>
    <w:rsid w:val="002C1A33"/>
    <w:rsid w:val="002D7837"/>
    <w:rsid w:val="002F26F7"/>
    <w:rsid w:val="002F5981"/>
    <w:rsid w:val="002F59BC"/>
    <w:rsid w:val="002F6D12"/>
    <w:rsid w:val="002F7BDF"/>
    <w:rsid w:val="00301626"/>
    <w:rsid w:val="00304D14"/>
    <w:rsid w:val="003137A4"/>
    <w:rsid w:val="00313986"/>
    <w:rsid w:val="00314307"/>
    <w:rsid w:val="0032154C"/>
    <w:rsid w:val="00327089"/>
    <w:rsid w:val="00327765"/>
    <w:rsid w:val="00331934"/>
    <w:rsid w:val="0033390F"/>
    <w:rsid w:val="00342C26"/>
    <w:rsid w:val="00343B46"/>
    <w:rsid w:val="00345D8D"/>
    <w:rsid w:val="003537C7"/>
    <w:rsid w:val="003560C9"/>
    <w:rsid w:val="00365585"/>
    <w:rsid w:val="003758E8"/>
    <w:rsid w:val="0037749E"/>
    <w:rsid w:val="00377DAB"/>
    <w:rsid w:val="00386F09"/>
    <w:rsid w:val="00390C47"/>
    <w:rsid w:val="003947C9"/>
    <w:rsid w:val="00394BF4"/>
    <w:rsid w:val="003C4BE1"/>
    <w:rsid w:val="003D5EFC"/>
    <w:rsid w:val="003E738A"/>
    <w:rsid w:val="003F4527"/>
    <w:rsid w:val="003F6121"/>
    <w:rsid w:val="00406416"/>
    <w:rsid w:val="004070E3"/>
    <w:rsid w:val="00411704"/>
    <w:rsid w:val="00417AB2"/>
    <w:rsid w:val="00431EB0"/>
    <w:rsid w:val="00450FE2"/>
    <w:rsid w:val="00484914"/>
    <w:rsid w:val="00485909"/>
    <w:rsid w:val="00490D1A"/>
    <w:rsid w:val="004A5A77"/>
    <w:rsid w:val="004B1B40"/>
    <w:rsid w:val="004B3EEC"/>
    <w:rsid w:val="004C6601"/>
    <w:rsid w:val="004E01D2"/>
    <w:rsid w:val="004F00C6"/>
    <w:rsid w:val="0050124B"/>
    <w:rsid w:val="00503F66"/>
    <w:rsid w:val="00507A1C"/>
    <w:rsid w:val="00517BBE"/>
    <w:rsid w:val="0052753F"/>
    <w:rsid w:val="005321E6"/>
    <w:rsid w:val="00537C76"/>
    <w:rsid w:val="00537D0E"/>
    <w:rsid w:val="005701F3"/>
    <w:rsid w:val="005747A9"/>
    <w:rsid w:val="00577F51"/>
    <w:rsid w:val="00580BD4"/>
    <w:rsid w:val="005811CC"/>
    <w:rsid w:val="00583909"/>
    <w:rsid w:val="005852AE"/>
    <w:rsid w:val="00587EE8"/>
    <w:rsid w:val="00587F4F"/>
    <w:rsid w:val="005907B7"/>
    <w:rsid w:val="00591DED"/>
    <w:rsid w:val="005A77BE"/>
    <w:rsid w:val="005B2AFC"/>
    <w:rsid w:val="005B4AD0"/>
    <w:rsid w:val="005C37D2"/>
    <w:rsid w:val="005C4F29"/>
    <w:rsid w:val="005D640E"/>
    <w:rsid w:val="0060079C"/>
    <w:rsid w:val="006048A0"/>
    <w:rsid w:val="006066D3"/>
    <w:rsid w:val="00625716"/>
    <w:rsid w:val="00626DB1"/>
    <w:rsid w:val="00627900"/>
    <w:rsid w:val="0063218F"/>
    <w:rsid w:val="00645974"/>
    <w:rsid w:val="00661210"/>
    <w:rsid w:val="006678EB"/>
    <w:rsid w:val="00671B94"/>
    <w:rsid w:val="00674792"/>
    <w:rsid w:val="00674C4A"/>
    <w:rsid w:val="00691F7A"/>
    <w:rsid w:val="006A30D1"/>
    <w:rsid w:val="006B73BC"/>
    <w:rsid w:val="006C53B4"/>
    <w:rsid w:val="006D2251"/>
    <w:rsid w:val="006E22B6"/>
    <w:rsid w:val="006E368D"/>
    <w:rsid w:val="006E4C58"/>
    <w:rsid w:val="006E6F02"/>
    <w:rsid w:val="006F2D02"/>
    <w:rsid w:val="00710225"/>
    <w:rsid w:val="00711AE9"/>
    <w:rsid w:val="007146C4"/>
    <w:rsid w:val="00721122"/>
    <w:rsid w:val="00722ACB"/>
    <w:rsid w:val="00723641"/>
    <w:rsid w:val="00723A8E"/>
    <w:rsid w:val="00751732"/>
    <w:rsid w:val="007563BE"/>
    <w:rsid w:val="0075792F"/>
    <w:rsid w:val="007618E5"/>
    <w:rsid w:val="007659E9"/>
    <w:rsid w:val="00771DF1"/>
    <w:rsid w:val="007947AC"/>
    <w:rsid w:val="007965D7"/>
    <w:rsid w:val="007A7453"/>
    <w:rsid w:val="007B26D9"/>
    <w:rsid w:val="007B7C73"/>
    <w:rsid w:val="007C6C8C"/>
    <w:rsid w:val="007D64E3"/>
    <w:rsid w:val="007D68E2"/>
    <w:rsid w:val="007E3588"/>
    <w:rsid w:val="007E5CB1"/>
    <w:rsid w:val="007F0426"/>
    <w:rsid w:val="007F4005"/>
    <w:rsid w:val="00802B77"/>
    <w:rsid w:val="0081234C"/>
    <w:rsid w:val="0082782C"/>
    <w:rsid w:val="008337F4"/>
    <w:rsid w:val="008365E3"/>
    <w:rsid w:val="00843DD9"/>
    <w:rsid w:val="008533B5"/>
    <w:rsid w:val="00854267"/>
    <w:rsid w:val="00862DA9"/>
    <w:rsid w:val="00867C7C"/>
    <w:rsid w:val="008710AF"/>
    <w:rsid w:val="00882EBD"/>
    <w:rsid w:val="00887153"/>
    <w:rsid w:val="008967DB"/>
    <w:rsid w:val="008A2B5D"/>
    <w:rsid w:val="008A6990"/>
    <w:rsid w:val="008A789B"/>
    <w:rsid w:val="008B29E7"/>
    <w:rsid w:val="008D1B33"/>
    <w:rsid w:val="008E4C28"/>
    <w:rsid w:val="008F1157"/>
    <w:rsid w:val="008F2855"/>
    <w:rsid w:val="00901724"/>
    <w:rsid w:val="00906D7E"/>
    <w:rsid w:val="009277BA"/>
    <w:rsid w:val="00930943"/>
    <w:rsid w:val="00936AEC"/>
    <w:rsid w:val="00946431"/>
    <w:rsid w:val="00951CDD"/>
    <w:rsid w:val="0096401A"/>
    <w:rsid w:val="00964ACC"/>
    <w:rsid w:val="009655A2"/>
    <w:rsid w:val="009662E3"/>
    <w:rsid w:val="00974873"/>
    <w:rsid w:val="00981518"/>
    <w:rsid w:val="00982DEA"/>
    <w:rsid w:val="009851C8"/>
    <w:rsid w:val="00994296"/>
    <w:rsid w:val="00995F47"/>
    <w:rsid w:val="009A1C75"/>
    <w:rsid w:val="009D67E4"/>
    <w:rsid w:val="009E4019"/>
    <w:rsid w:val="009E603E"/>
    <w:rsid w:val="009F5A95"/>
    <w:rsid w:val="009F5F14"/>
    <w:rsid w:val="009F6E35"/>
    <w:rsid w:val="00A00A1B"/>
    <w:rsid w:val="00A011DF"/>
    <w:rsid w:val="00A01224"/>
    <w:rsid w:val="00A0374A"/>
    <w:rsid w:val="00A05460"/>
    <w:rsid w:val="00A06047"/>
    <w:rsid w:val="00A212EF"/>
    <w:rsid w:val="00A217AB"/>
    <w:rsid w:val="00A34B6C"/>
    <w:rsid w:val="00A36206"/>
    <w:rsid w:val="00A426FA"/>
    <w:rsid w:val="00A44664"/>
    <w:rsid w:val="00A577D2"/>
    <w:rsid w:val="00A64C55"/>
    <w:rsid w:val="00A86E38"/>
    <w:rsid w:val="00A91714"/>
    <w:rsid w:val="00A94B85"/>
    <w:rsid w:val="00AA39AB"/>
    <w:rsid w:val="00AA457E"/>
    <w:rsid w:val="00AA629A"/>
    <w:rsid w:val="00AB7884"/>
    <w:rsid w:val="00AD3B52"/>
    <w:rsid w:val="00AE0297"/>
    <w:rsid w:val="00AE0C88"/>
    <w:rsid w:val="00B12D07"/>
    <w:rsid w:val="00B23425"/>
    <w:rsid w:val="00B31900"/>
    <w:rsid w:val="00B3323F"/>
    <w:rsid w:val="00B3526A"/>
    <w:rsid w:val="00B36BB8"/>
    <w:rsid w:val="00B3716A"/>
    <w:rsid w:val="00B37B9E"/>
    <w:rsid w:val="00B400B8"/>
    <w:rsid w:val="00B42118"/>
    <w:rsid w:val="00B67F75"/>
    <w:rsid w:val="00B73CAA"/>
    <w:rsid w:val="00B9012B"/>
    <w:rsid w:val="00B91A09"/>
    <w:rsid w:val="00B93247"/>
    <w:rsid w:val="00B94FEC"/>
    <w:rsid w:val="00B95463"/>
    <w:rsid w:val="00B972FE"/>
    <w:rsid w:val="00BB4E88"/>
    <w:rsid w:val="00BB5477"/>
    <w:rsid w:val="00BB7BB6"/>
    <w:rsid w:val="00BC6357"/>
    <w:rsid w:val="00BD65C2"/>
    <w:rsid w:val="00BE047A"/>
    <w:rsid w:val="00BE38F8"/>
    <w:rsid w:val="00BE4874"/>
    <w:rsid w:val="00BE66C3"/>
    <w:rsid w:val="00BF6F57"/>
    <w:rsid w:val="00C018DA"/>
    <w:rsid w:val="00C03959"/>
    <w:rsid w:val="00C04E10"/>
    <w:rsid w:val="00C063AE"/>
    <w:rsid w:val="00C200F7"/>
    <w:rsid w:val="00C20E7C"/>
    <w:rsid w:val="00C23ECE"/>
    <w:rsid w:val="00C43D4E"/>
    <w:rsid w:val="00C44530"/>
    <w:rsid w:val="00C52A95"/>
    <w:rsid w:val="00C5642D"/>
    <w:rsid w:val="00C64D55"/>
    <w:rsid w:val="00C66861"/>
    <w:rsid w:val="00C76057"/>
    <w:rsid w:val="00C76790"/>
    <w:rsid w:val="00C85E2D"/>
    <w:rsid w:val="00C9689B"/>
    <w:rsid w:val="00C9733E"/>
    <w:rsid w:val="00CB44A2"/>
    <w:rsid w:val="00CC2D3D"/>
    <w:rsid w:val="00CC313F"/>
    <w:rsid w:val="00CC4B2C"/>
    <w:rsid w:val="00CD3671"/>
    <w:rsid w:val="00CD6693"/>
    <w:rsid w:val="00CD7346"/>
    <w:rsid w:val="00D07F03"/>
    <w:rsid w:val="00D14BD0"/>
    <w:rsid w:val="00D15447"/>
    <w:rsid w:val="00D17A7A"/>
    <w:rsid w:val="00D300DD"/>
    <w:rsid w:val="00D33217"/>
    <w:rsid w:val="00D34CBD"/>
    <w:rsid w:val="00D41E41"/>
    <w:rsid w:val="00D44BC3"/>
    <w:rsid w:val="00D50329"/>
    <w:rsid w:val="00D579A8"/>
    <w:rsid w:val="00D57AA9"/>
    <w:rsid w:val="00D63D6D"/>
    <w:rsid w:val="00D64A7A"/>
    <w:rsid w:val="00D66468"/>
    <w:rsid w:val="00D66C8B"/>
    <w:rsid w:val="00D7715A"/>
    <w:rsid w:val="00D82770"/>
    <w:rsid w:val="00D911A3"/>
    <w:rsid w:val="00D9746A"/>
    <w:rsid w:val="00DA57D7"/>
    <w:rsid w:val="00DD23CF"/>
    <w:rsid w:val="00DD2F53"/>
    <w:rsid w:val="00DD6F81"/>
    <w:rsid w:val="00DE425A"/>
    <w:rsid w:val="00DF15FC"/>
    <w:rsid w:val="00DF26EB"/>
    <w:rsid w:val="00DF4C7E"/>
    <w:rsid w:val="00DF70F2"/>
    <w:rsid w:val="00E05501"/>
    <w:rsid w:val="00E1204C"/>
    <w:rsid w:val="00E31B90"/>
    <w:rsid w:val="00E31E8E"/>
    <w:rsid w:val="00E35FA2"/>
    <w:rsid w:val="00E47049"/>
    <w:rsid w:val="00E727B8"/>
    <w:rsid w:val="00E7343F"/>
    <w:rsid w:val="00EB014D"/>
    <w:rsid w:val="00EB022D"/>
    <w:rsid w:val="00EB0E26"/>
    <w:rsid w:val="00EC1925"/>
    <w:rsid w:val="00EC61A9"/>
    <w:rsid w:val="00ED22BE"/>
    <w:rsid w:val="00ED5046"/>
    <w:rsid w:val="00ED5FFF"/>
    <w:rsid w:val="00F01F2F"/>
    <w:rsid w:val="00F115B2"/>
    <w:rsid w:val="00F126C4"/>
    <w:rsid w:val="00F313ED"/>
    <w:rsid w:val="00F358EE"/>
    <w:rsid w:val="00F43F08"/>
    <w:rsid w:val="00F63F63"/>
    <w:rsid w:val="00F70544"/>
    <w:rsid w:val="00F82336"/>
    <w:rsid w:val="00F97D21"/>
    <w:rsid w:val="00FA4244"/>
    <w:rsid w:val="00FA64BF"/>
    <w:rsid w:val="00FA6A8C"/>
    <w:rsid w:val="00FB7725"/>
    <w:rsid w:val="00FC34A5"/>
    <w:rsid w:val="00FC3DDC"/>
    <w:rsid w:val="00FE6F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01F18B"/>
  <w15:docId w15:val="{AC8913D3-5835-46D8-AC4A-A3E04334D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F7ADD"/>
    <w:pPr>
      <w:spacing w:line="240" w:lineRule="auto"/>
    </w:pPr>
    <w:rPr>
      <w:rFonts w:eastAsia="Times New Roman" w:cs="Times New Roman"/>
      <w:sz w:val="24"/>
      <w:szCs w:val="24"/>
    </w:rPr>
  </w:style>
  <w:style w:type="paragraph" w:styleId="Heading1">
    <w:name w:val="heading 1"/>
    <w:basedOn w:val="Normal"/>
    <w:next w:val="Normal"/>
    <w:link w:val="Heading1Char"/>
    <w:uiPriority w:val="9"/>
    <w:qFormat/>
    <w:rsid w:val="00120CD5"/>
    <w:pPr>
      <w:keepNext/>
      <w:keepLines/>
      <w:spacing w:before="240" w:after="24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120CD5"/>
    <w:pPr>
      <w:keepNext/>
      <w:keepLines/>
      <w:spacing w:before="200"/>
      <w:outlineLvl w:val="1"/>
    </w:pPr>
    <w:rPr>
      <w:rFonts w:eastAsiaTheme="majorEastAsia" w:cstheme="majorBidi"/>
      <w:color w:val="000000" w:themeColor="text1"/>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nteredtitle">
    <w:name w:val="centeredtitle"/>
    <w:basedOn w:val="Normal"/>
    <w:next w:val="Normal"/>
    <w:rsid w:val="00386F09"/>
    <w:pPr>
      <w:tabs>
        <w:tab w:val="left" w:pos="4320"/>
      </w:tabs>
      <w:jc w:val="center"/>
    </w:pPr>
    <w:rPr>
      <w:rFonts w:cs="Arial"/>
      <w:b/>
      <w:color w:val="000000"/>
      <w:sz w:val="32"/>
    </w:rPr>
  </w:style>
  <w:style w:type="paragraph" w:customStyle="1" w:styleId="centeredsubtitle">
    <w:name w:val="centeredsubtitle"/>
    <w:basedOn w:val="Normal"/>
    <w:next w:val="Normal"/>
    <w:rsid w:val="00386F09"/>
    <w:pPr>
      <w:tabs>
        <w:tab w:val="left" w:pos="4320"/>
      </w:tabs>
      <w:spacing w:before="120"/>
      <w:jc w:val="center"/>
    </w:pPr>
    <w:rPr>
      <w:rFonts w:cs="Arial"/>
      <w:b/>
      <w:i/>
      <w:color w:val="000000"/>
      <w:sz w:val="28"/>
    </w:rPr>
  </w:style>
  <w:style w:type="paragraph" w:customStyle="1" w:styleId="sectionhead">
    <w:name w:val="sectionhead"/>
    <w:basedOn w:val="Normal"/>
    <w:next w:val="Normal"/>
    <w:link w:val="sectionheadChar"/>
    <w:rsid w:val="00A0374A"/>
    <w:pPr>
      <w:tabs>
        <w:tab w:val="left" w:pos="4320"/>
        <w:tab w:val="left" w:pos="4680"/>
      </w:tabs>
      <w:spacing w:before="240"/>
      <w:outlineLvl w:val="0"/>
    </w:pPr>
    <w:rPr>
      <w:rFonts w:asciiTheme="majorHAnsi" w:hAnsiTheme="majorHAnsi" w:cs="Arial"/>
      <w:b/>
      <w:color w:val="000000"/>
      <w:sz w:val="28"/>
      <w:szCs w:val="28"/>
    </w:rPr>
  </w:style>
  <w:style w:type="character" w:customStyle="1" w:styleId="fieldlabel">
    <w:name w:val="fieldlabel"/>
    <w:basedOn w:val="DefaultParagraphFont"/>
    <w:rsid w:val="00386F09"/>
    <w:rPr>
      <w:rFonts w:ascii="Arial" w:hAnsi="Arial"/>
      <w:color w:val="000000"/>
      <w:sz w:val="20"/>
    </w:rPr>
  </w:style>
  <w:style w:type="character" w:customStyle="1" w:styleId="literalvalue">
    <w:name w:val="literalvalue"/>
    <w:basedOn w:val="DefaultParagraphFont"/>
    <w:rsid w:val="00386F09"/>
    <w:rPr>
      <w:rFonts w:ascii="Lucida Console" w:hAnsi="Lucida Console" w:cs="Courier New"/>
      <w:b/>
      <w:color w:val="0000FF"/>
    </w:rPr>
  </w:style>
  <w:style w:type="character" w:customStyle="1" w:styleId="sectionheadChar">
    <w:name w:val="sectionhead Char"/>
    <w:basedOn w:val="DefaultParagraphFont"/>
    <w:link w:val="sectionhead"/>
    <w:rsid w:val="00A0374A"/>
    <w:rPr>
      <w:rFonts w:asciiTheme="majorHAnsi" w:eastAsia="Times New Roman" w:hAnsiTheme="majorHAnsi" w:cs="Arial"/>
      <w:b/>
      <w:color w:val="000000"/>
      <w:sz w:val="28"/>
      <w:szCs w:val="28"/>
    </w:rPr>
  </w:style>
  <w:style w:type="paragraph" w:styleId="HTMLPreformatted">
    <w:name w:val="HTML Preformatted"/>
    <w:basedOn w:val="Normal"/>
    <w:link w:val="HTMLPreformattedChar"/>
    <w:rsid w:val="00386F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rsid w:val="00386F09"/>
    <w:rPr>
      <w:rFonts w:ascii="Courier New" w:eastAsia="Times New Roman" w:hAnsi="Courier New" w:cs="Courier New"/>
      <w:sz w:val="20"/>
      <w:szCs w:val="20"/>
    </w:rPr>
  </w:style>
  <w:style w:type="paragraph" w:customStyle="1" w:styleId="Body">
    <w:name w:val="Body"/>
    <w:uiPriority w:val="99"/>
    <w:rsid w:val="00386F09"/>
    <w:pPr>
      <w:autoSpaceDE w:val="0"/>
      <w:autoSpaceDN w:val="0"/>
      <w:adjustRightInd w:val="0"/>
      <w:spacing w:after="0" w:line="280" w:lineRule="atLeast"/>
    </w:pPr>
    <w:rPr>
      <w:rFonts w:ascii="Times New Roman" w:eastAsia="Times New Roman" w:hAnsi="Times New Roman" w:cs="Times New Roman"/>
      <w:color w:val="000000"/>
      <w:w w:val="0"/>
      <w:sz w:val="24"/>
      <w:szCs w:val="24"/>
    </w:rPr>
  </w:style>
  <w:style w:type="character" w:styleId="Hyperlink">
    <w:name w:val="Hyperlink"/>
    <w:basedOn w:val="DefaultParagraphFont"/>
    <w:uiPriority w:val="99"/>
    <w:rsid w:val="00386F09"/>
    <w:rPr>
      <w:color w:val="0000FF"/>
      <w:u w:val="single"/>
    </w:rPr>
  </w:style>
  <w:style w:type="paragraph" w:styleId="Header">
    <w:name w:val="header"/>
    <w:basedOn w:val="Normal"/>
    <w:link w:val="HeaderChar"/>
    <w:uiPriority w:val="99"/>
    <w:unhideWhenUsed/>
    <w:rsid w:val="008E4C28"/>
    <w:pPr>
      <w:tabs>
        <w:tab w:val="center" w:pos="4680"/>
        <w:tab w:val="right" w:pos="9360"/>
      </w:tabs>
    </w:pPr>
  </w:style>
  <w:style w:type="character" w:customStyle="1" w:styleId="HeaderChar">
    <w:name w:val="Header Char"/>
    <w:basedOn w:val="DefaultParagraphFont"/>
    <w:link w:val="Header"/>
    <w:uiPriority w:val="99"/>
    <w:rsid w:val="008E4C28"/>
    <w:rPr>
      <w:rFonts w:ascii="Arial" w:eastAsia="Times New Roman" w:hAnsi="Arial" w:cs="Times New Roman"/>
      <w:sz w:val="20"/>
      <w:szCs w:val="24"/>
    </w:rPr>
  </w:style>
  <w:style w:type="paragraph" w:styleId="Footer">
    <w:name w:val="footer"/>
    <w:basedOn w:val="Normal"/>
    <w:link w:val="FooterChar"/>
    <w:uiPriority w:val="99"/>
    <w:unhideWhenUsed/>
    <w:rsid w:val="008E4C28"/>
    <w:pPr>
      <w:tabs>
        <w:tab w:val="center" w:pos="4680"/>
        <w:tab w:val="right" w:pos="9360"/>
      </w:tabs>
    </w:pPr>
  </w:style>
  <w:style w:type="character" w:customStyle="1" w:styleId="FooterChar">
    <w:name w:val="Footer Char"/>
    <w:basedOn w:val="DefaultParagraphFont"/>
    <w:link w:val="Footer"/>
    <w:uiPriority w:val="99"/>
    <w:rsid w:val="008E4C28"/>
    <w:rPr>
      <w:rFonts w:ascii="Arial" w:eastAsia="Times New Roman" w:hAnsi="Arial" w:cs="Times New Roman"/>
      <w:sz w:val="20"/>
      <w:szCs w:val="24"/>
    </w:rPr>
  </w:style>
  <w:style w:type="paragraph" w:styleId="BalloonText">
    <w:name w:val="Balloon Text"/>
    <w:basedOn w:val="Normal"/>
    <w:link w:val="BalloonTextChar"/>
    <w:uiPriority w:val="99"/>
    <w:semiHidden/>
    <w:unhideWhenUsed/>
    <w:rsid w:val="008E4C28"/>
    <w:rPr>
      <w:rFonts w:ascii="Tahoma" w:hAnsi="Tahoma" w:cs="Tahoma"/>
      <w:sz w:val="16"/>
      <w:szCs w:val="16"/>
    </w:rPr>
  </w:style>
  <w:style w:type="character" w:customStyle="1" w:styleId="BalloonTextChar">
    <w:name w:val="Balloon Text Char"/>
    <w:basedOn w:val="DefaultParagraphFont"/>
    <w:link w:val="BalloonText"/>
    <w:uiPriority w:val="99"/>
    <w:semiHidden/>
    <w:rsid w:val="008E4C28"/>
    <w:rPr>
      <w:rFonts w:ascii="Tahoma" w:eastAsia="Times New Roman" w:hAnsi="Tahoma" w:cs="Tahoma"/>
      <w:sz w:val="16"/>
      <w:szCs w:val="16"/>
    </w:rPr>
  </w:style>
  <w:style w:type="paragraph" w:styleId="ListParagraph">
    <w:name w:val="List Paragraph"/>
    <w:basedOn w:val="Normal"/>
    <w:uiPriority w:val="34"/>
    <w:qFormat/>
    <w:rsid w:val="00D64A7A"/>
    <w:pPr>
      <w:ind w:left="720"/>
      <w:contextualSpacing/>
    </w:pPr>
  </w:style>
  <w:style w:type="paragraph" w:customStyle="1" w:styleId="Default">
    <w:name w:val="Default"/>
    <w:rsid w:val="005B2AFC"/>
    <w:pPr>
      <w:autoSpaceDE w:val="0"/>
      <w:autoSpaceDN w:val="0"/>
      <w:adjustRightInd w:val="0"/>
      <w:spacing w:after="0" w:line="240" w:lineRule="auto"/>
    </w:pPr>
    <w:rPr>
      <w:rFonts w:ascii="Arial" w:hAnsi="Arial" w:cs="Arial"/>
      <w:color w:val="000000"/>
      <w:sz w:val="24"/>
      <w:szCs w:val="24"/>
    </w:rPr>
  </w:style>
  <w:style w:type="paragraph" w:styleId="DocumentMap">
    <w:name w:val="Document Map"/>
    <w:basedOn w:val="Normal"/>
    <w:link w:val="DocumentMapChar"/>
    <w:uiPriority w:val="99"/>
    <w:semiHidden/>
    <w:unhideWhenUsed/>
    <w:rsid w:val="0025145F"/>
    <w:rPr>
      <w:rFonts w:ascii="Times New Roman" w:hAnsi="Times New Roman"/>
    </w:rPr>
  </w:style>
  <w:style w:type="character" w:customStyle="1" w:styleId="DocumentMapChar">
    <w:name w:val="Document Map Char"/>
    <w:basedOn w:val="DefaultParagraphFont"/>
    <w:link w:val="DocumentMap"/>
    <w:uiPriority w:val="99"/>
    <w:semiHidden/>
    <w:rsid w:val="0025145F"/>
    <w:rPr>
      <w:rFonts w:ascii="Times New Roman" w:eastAsia="Times New Roman" w:hAnsi="Times New Roman" w:cs="Times New Roman"/>
      <w:sz w:val="24"/>
      <w:szCs w:val="24"/>
    </w:rPr>
  </w:style>
  <w:style w:type="character" w:customStyle="1" w:styleId="Select-Char">
    <w:name w:val="Select-Char"/>
    <w:basedOn w:val="DefaultParagraphFont"/>
    <w:uiPriority w:val="1"/>
    <w:qFormat/>
    <w:rsid w:val="0033390F"/>
    <w:rPr>
      <w:rFonts w:asciiTheme="minorHAnsi" w:hAnsiTheme="minorHAnsi"/>
      <w:b/>
      <w:sz w:val="22"/>
      <w:szCs w:val="22"/>
    </w:rPr>
  </w:style>
  <w:style w:type="character" w:customStyle="1" w:styleId="Path-Char">
    <w:name w:val="Path-Char"/>
    <w:basedOn w:val="fieldlabel"/>
    <w:uiPriority w:val="1"/>
    <w:qFormat/>
    <w:rsid w:val="0033390F"/>
    <w:rPr>
      <w:rFonts w:ascii="Lucida Console" w:hAnsi="Lucida Console"/>
      <w:color w:val="000000"/>
      <w:sz w:val="22"/>
      <w:szCs w:val="22"/>
    </w:rPr>
  </w:style>
  <w:style w:type="paragraph" w:styleId="Title">
    <w:name w:val="Title"/>
    <w:basedOn w:val="Normal"/>
    <w:next w:val="Normal"/>
    <w:link w:val="TitleChar"/>
    <w:uiPriority w:val="10"/>
    <w:qFormat/>
    <w:rsid w:val="00A0604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04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20CD5"/>
    <w:rPr>
      <w:rFonts w:eastAsiaTheme="majorEastAsia" w:cstheme="majorBidi"/>
      <w:b/>
      <w:color w:val="000000" w:themeColor="text1"/>
      <w:sz w:val="24"/>
      <w:szCs w:val="32"/>
    </w:rPr>
  </w:style>
  <w:style w:type="character" w:customStyle="1" w:styleId="Heading2Char">
    <w:name w:val="Heading 2 Char"/>
    <w:basedOn w:val="DefaultParagraphFont"/>
    <w:link w:val="Heading2"/>
    <w:uiPriority w:val="9"/>
    <w:rsid w:val="00120CD5"/>
    <w:rPr>
      <w:rFonts w:eastAsiaTheme="majorEastAsia" w:cstheme="majorBidi"/>
      <w:color w:val="000000" w:themeColor="text1"/>
      <w:sz w:val="24"/>
      <w:szCs w:val="26"/>
      <w:u w:val="single"/>
    </w:rPr>
  </w:style>
  <w:style w:type="character" w:styleId="BookTitle">
    <w:name w:val="Book Title"/>
    <w:basedOn w:val="DefaultParagraphFont"/>
    <w:uiPriority w:val="33"/>
    <w:qFormat/>
    <w:rsid w:val="00C66861"/>
    <w:rPr>
      <w:b/>
      <w:bCs/>
      <w:i/>
      <w:iCs/>
      <w:spacing w:val="5"/>
    </w:rPr>
  </w:style>
  <w:style w:type="character" w:styleId="Strong">
    <w:name w:val="Strong"/>
    <w:basedOn w:val="DefaultParagraphFont"/>
    <w:uiPriority w:val="22"/>
    <w:qFormat/>
    <w:rsid w:val="00B91A09"/>
    <w:rPr>
      <w:b/>
      <w:bCs/>
    </w:rPr>
  </w:style>
  <w:style w:type="paragraph" w:styleId="TOCHeading">
    <w:name w:val="TOC Heading"/>
    <w:basedOn w:val="Heading1"/>
    <w:next w:val="Normal"/>
    <w:uiPriority w:val="39"/>
    <w:unhideWhenUsed/>
    <w:qFormat/>
    <w:rsid w:val="0082782C"/>
    <w:pPr>
      <w:spacing w:before="480" w:after="0" w:line="276" w:lineRule="auto"/>
      <w:outlineLvl w:val="9"/>
    </w:pPr>
    <w:rPr>
      <w:b w:val="0"/>
      <w:bCs/>
      <w:sz w:val="28"/>
      <w:szCs w:val="28"/>
    </w:rPr>
  </w:style>
  <w:style w:type="paragraph" w:styleId="TOC1">
    <w:name w:val="toc 1"/>
    <w:basedOn w:val="Normal"/>
    <w:next w:val="Normal"/>
    <w:autoRedefine/>
    <w:uiPriority w:val="39"/>
    <w:unhideWhenUsed/>
    <w:rsid w:val="0082782C"/>
    <w:pPr>
      <w:spacing w:before="120" w:after="0"/>
    </w:pPr>
    <w:rPr>
      <w:b/>
      <w:bCs/>
    </w:rPr>
  </w:style>
  <w:style w:type="paragraph" w:styleId="TOC2">
    <w:name w:val="toc 2"/>
    <w:basedOn w:val="Normal"/>
    <w:next w:val="Normal"/>
    <w:autoRedefine/>
    <w:uiPriority w:val="39"/>
    <w:unhideWhenUsed/>
    <w:rsid w:val="0082782C"/>
    <w:pPr>
      <w:spacing w:after="0"/>
      <w:ind w:left="200"/>
    </w:pPr>
    <w:rPr>
      <w:b/>
      <w:bCs/>
      <w:sz w:val="22"/>
      <w:szCs w:val="22"/>
    </w:rPr>
  </w:style>
  <w:style w:type="paragraph" w:styleId="TOC3">
    <w:name w:val="toc 3"/>
    <w:basedOn w:val="Normal"/>
    <w:next w:val="Normal"/>
    <w:autoRedefine/>
    <w:uiPriority w:val="39"/>
    <w:semiHidden/>
    <w:unhideWhenUsed/>
    <w:rsid w:val="0082782C"/>
    <w:pPr>
      <w:spacing w:after="0"/>
      <w:ind w:left="400"/>
    </w:pPr>
    <w:rPr>
      <w:sz w:val="22"/>
      <w:szCs w:val="22"/>
    </w:rPr>
  </w:style>
  <w:style w:type="paragraph" w:styleId="TOC4">
    <w:name w:val="toc 4"/>
    <w:basedOn w:val="Normal"/>
    <w:next w:val="Normal"/>
    <w:autoRedefine/>
    <w:uiPriority w:val="39"/>
    <w:semiHidden/>
    <w:unhideWhenUsed/>
    <w:rsid w:val="0082782C"/>
    <w:pPr>
      <w:spacing w:after="0"/>
      <w:ind w:left="600"/>
    </w:pPr>
    <w:rPr>
      <w:szCs w:val="20"/>
    </w:rPr>
  </w:style>
  <w:style w:type="paragraph" w:styleId="TOC5">
    <w:name w:val="toc 5"/>
    <w:basedOn w:val="Normal"/>
    <w:next w:val="Normal"/>
    <w:autoRedefine/>
    <w:uiPriority w:val="39"/>
    <w:semiHidden/>
    <w:unhideWhenUsed/>
    <w:rsid w:val="0082782C"/>
    <w:pPr>
      <w:spacing w:after="0"/>
      <w:ind w:left="800"/>
    </w:pPr>
    <w:rPr>
      <w:szCs w:val="20"/>
    </w:rPr>
  </w:style>
  <w:style w:type="paragraph" w:styleId="TOC6">
    <w:name w:val="toc 6"/>
    <w:basedOn w:val="Normal"/>
    <w:next w:val="Normal"/>
    <w:autoRedefine/>
    <w:uiPriority w:val="39"/>
    <w:semiHidden/>
    <w:unhideWhenUsed/>
    <w:rsid w:val="0082782C"/>
    <w:pPr>
      <w:spacing w:after="0"/>
      <w:ind w:left="1000"/>
    </w:pPr>
    <w:rPr>
      <w:szCs w:val="20"/>
    </w:rPr>
  </w:style>
  <w:style w:type="paragraph" w:styleId="TOC7">
    <w:name w:val="toc 7"/>
    <w:basedOn w:val="Normal"/>
    <w:next w:val="Normal"/>
    <w:autoRedefine/>
    <w:uiPriority w:val="39"/>
    <w:semiHidden/>
    <w:unhideWhenUsed/>
    <w:rsid w:val="0082782C"/>
    <w:pPr>
      <w:spacing w:after="0"/>
      <w:ind w:left="1200"/>
    </w:pPr>
    <w:rPr>
      <w:szCs w:val="20"/>
    </w:rPr>
  </w:style>
  <w:style w:type="paragraph" w:styleId="TOC8">
    <w:name w:val="toc 8"/>
    <w:basedOn w:val="Normal"/>
    <w:next w:val="Normal"/>
    <w:autoRedefine/>
    <w:uiPriority w:val="39"/>
    <w:semiHidden/>
    <w:unhideWhenUsed/>
    <w:rsid w:val="0082782C"/>
    <w:pPr>
      <w:spacing w:after="0"/>
      <w:ind w:left="1400"/>
    </w:pPr>
    <w:rPr>
      <w:szCs w:val="20"/>
    </w:rPr>
  </w:style>
  <w:style w:type="paragraph" w:styleId="TOC9">
    <w:name w:val="toc 9"/>
    <w:basedOn w:val="Normal"/>
    <w:next w:val="Normal"/>
    <w:autoRedefine/>
    <w:uiPriority w:val="39"/>
    <w:semiHidden/>
    <w:unhideWhenUsed/>
    <w:rsid w:val="0082782C"/>
    <w:pPr>
      <w:spacing w:after="0"/>
      <w:ind w:left="1600"/>
    </w:pPr>
    <w:rPr>
      <w:szCs w:val="20"/>
    </w:rPr>
  </w:style>
  <w:style w:type="character" w:styleId="PageNumber">
    <w:name w:val="page number"/>
    <w:basedOn w:val="DefaultParagraphFont"/>
    <w:uiPriority w:val="99"/>
    <w:semiHidden/>
    <w:unhideWhenUsed/>
    <w:rsid w:val="001A2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Downloads\Lab_Book_Template_V1.5_NS1_NS2%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F9E35E042DBD5488EA37BF1C76AED1D" ma:contentTypeVersion="4" ma:contentTypeDescription="Create a new document." ma:contentTypeScope="" ma:versionID="d538f8a31aa678358af0a54d4d497125">
  <xsd:schema xmlns:xsd="http://www.w3.org/2001/XMLSchema" xmlns:xs="http://www.w3.org/2001/XMLSchema" xmlns:p="http://schemas.microsoft.com/office/2006/metadata/properties" xmlns:ns2="318a2a06-b206-4d9b-9437-42c650c14bcb" targetNamespace="http://schemas.microsoft.com/office/2006/metadata/properties" ma:root="true" ma:fieldsID="d0311c9680c3cf8e9b0dcd33caab0d20" ns2:_="">
    <xsd:import namespace="318a2a06-b206-4d9b-9437-42c650c14bc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8a2a06-b206-4d9b-9437-42c650c14b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8BEC9-C0BB-4278-B6DA-4742CEC3BD40}">
  <ds:schemaRefs>
    <ds:schemaRef ds:uri="http://schemas.microsoft.com/sharepoint/v3/contenttype/forms"/>
  </ds:schemaRefs>
</ds:datastoreItem>
</file>

<file path=customXml/itemProps2.xml><?xml version="1.0" encoding="utf-8"?>
<ds:datastoreItem xmlns:ds="http://schemas.openxmlformats.org/officeDocument/2006/customXml" ds:itemID="{1572A20B-DF00-4768-86FF-14F570A905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8a2a06-b206-4d9b-9437-42c650c14b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7ACD9E8-D23C-42D9-AE8D-064819746A22}">
  <ds:schemaRefs>
    <ds:schemaRef ds:uri="http://schemas.microsoft.com/office/2006/metadata/properties"/>
  </ds:schemaRefs>
</ds:datastoreItem>
</file>

<file path=customXml/itemProps4.xml><?xml version="1.0" encoding="utf-8"?>
<ds:datastoreItem xmlns:ds="http://schemas.openxmlformats.org/officeDocument/2006/customXml" ds:itemID="{71241D32-FE8E-45C6-8233-34E31935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Lab_Book_Template_V1.5_NS1_NS2 (2)</Template>
  <TotalTime>0</TotalTime>
  <Pages>6</Pages>
  <Words>946</Words>
  <Characters>5670</Characters>
  <Application>Microsoft Office Word</Application>
  <DocSecurity>0</DocSecurity>
  <Lines>128</Lines>
  <Paragraphs>78</Paragraphs>
  <ScaleCrop>false</ScaleCrop>
  <HeadingPairs>
    <vt:vector size="2" baseType="variant">
      <vt:variant>
        <vt:lpstr>Title</vt:lpstr>
      </vt:variant>
      <vt:variant>
        <vt:i4>1</vt:i4>
      </vt:variant>
    </vt:vector>
  </HeadingPairs>
  <TitlesOfParts>
    <vt:vector size="1" baseType="lpstr">
      <vt:lpstr>Lab Configuration Sheet for Student 1A</vt:lpstr>
    </vt:vector>
  </TitlesOfParts>
  <Company>VMware, Inc.</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Configuration Sheet for Student 1A</dc:title>
  <dc:subject/>
  <dc:creator>Ronak Rajput</dc:creator>
  <cp:keywords/>
  <dc:description/>
  <cp:lastModifiedBy>Ronak Vinodkumar Rajput</cp:lastModifiedBy>
  <cp:revision>2</cp:revision>
  <dcterms:created xsi:type="dcterms:W3CDTF">2024-05-30T04:04:00Z</dcterms:created>
  <dcterms:modified xsi:type="dcterms:W3CDTF">2024-05-30T04:04:00Z</dcterms:modified>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0x0101006F9E35E042DBD5488EA37BF1C76AED1D</vt:lpwstr>
  </property>
  <property fmtid="{D5CDD505-2E9C-101B-9397-08002B2CF9AE}" pid="3" name="GrammarlyDocumentId">
    <vt:lpwstr>e8aa082e-a2b1-4125-b6c9-10ac1846cc41</vt:lpwstr>
  </property>
</Properties>
</file>